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569CD" w14:textId="779CFF73" w:rsidR="00F9444C" w:rsidRDefault="009C2B20">
      <w:pPr>
        <w:pStyle w:val="NoSpacing"/>
      </w:pPr>
      <w:bookmarkStart w:id="0" w:name="_GoBack"/>
      <w:bookmarkEnd w:id="0"/>
      <w:r>
        <w:t xml:space="preserve">Mohammed Al </w:t>
      </w:r>
      <w:proofErr w:type="spellStart"/>
      <w:r>
        <w:t>Kubati</w:t>
      </w:r>
      <w:proofErr w:type="spellEnd"/>
    </w:p>
    <w:p w14:paraId="06231CA3" w14:textId="77777777" w:rsidR="009C2B20" w:rsidRPr="009C2B20" w:rsidRDefault="009C2B20" w:rsidP="009C2B20">
      <w:pPr>
        <w:pStyle w:val="NoSpacing"/>
      </w:pPr>
      <w:r w:rsidRPr="009C2B20">
        <w:t>Professor Corcoran</w:t>
      </w:r>
    </w:p>
    <w:p w14:paraId="0C0E5277" w14:textId="77777777" w:rsidR="009C2B20" w:rsidRPr="009C2B20" w:rsidRDefault="009C2B20" w:rsidP="009C2B20">
      <w:pPr>
        <w:pStyle w:val="NoSpacing"/>
      </w:pPr>
      <w:r w:rsidRPr="009C2B20">
        <w:t>ENGWR 302</w:t>
      </w:r>
    </w:p>
    <w:p w14:paraId="1C7E4A04" w14:textId="111A5FB6" w:rsidR="009C2B20" w:rsidRPr="009C2B20" w:rsidRDefault="009C2B20" w:rsidP="009C2B20">
      <w:pPr>
        <w:pStyle w:val="NoSpacing"/>
      </w:pPr>
      <w:r>
        <w:t>15</w:t>
      </w:r>
      <w:r w:rsidRPr="009C2B20">
        <w:t xml:space="preserve"> April 2019</w:t>
      </w:r>
    </w:p>
    <w:p w14:paraId="3F1555AC" w14:textId="2C21F358" w:rsidR="00E614DD" w:rsidRDefault="00121979">
      <w:pPr>
        <w:pStyle w:val="Title"/>
      </w:pPr>
      <w:r>
        <w:t>Unity through unexpected means</w:t>
      </w:r>
      <w:r w:rsidR="009C2B20">
        <w:t xml:space="preserve"> </w:t>
      </w:r>
    </w:p>
    <w:p w14:paraId="46078765" w14:textId="286A09B4" w:rsidR="00244328" w:rsidRDefault="00244328" w:rsidP="00EF2E7E">
      <w:pPr>
        <w:ind w:firstLine="0"/>
      </w:pPr>
      <w:r>
        <w:t xml:space="preserve">Not many can say </w:t>
      </w:r>
      <w:r w:rsidR="0001110C">
        <w:t>that they befriended a Klansmen, even fewer can say that they were the reason a Klansman abandoned their racist beliefs</w:t>
      </w:r>
      <w:r w:rsidR="003B6FFB">
        <w:t xml:space="preserve">. Meet Daryl Davis, a Black </w:t>
      </w:r>
      <w:r w:rsidR="003850A6">
        <w:t>jazz musician who goes around befriending KKK members and collects the robes of those who decide to leave the Klan</w:t>
      </w:r>
      <w:r w:rsidR="00EF2E7E">
        <w:t xml:space="preserve">; however, that wasn’t </w:t>
      </w:r>
      <w:r w:rsidR="00482529">
        <w:t xml:space="preserve">Daryl </w:t>
      </w:r>
      <w:r w:rsidR="00EF2E7E">
        <w:t xml:space="preserve">Davis’ goal. He initially just wanted to understand how </w:t>
      </w:r>
      <w:r w:rsidR="00482529">
        <w:t>anyone could</w:t>
      </w:r>
      <w:r w:rsidR="00EF2E7E">
        <w:t xml:space="preserve"> hate him without even knowing him</w:t>
      </w:r>
      <w:r w:rsidR="00482529">
        <w:t xml:space="preserve">. He couldn’t comprehend how a person could be deemed lesser from another person based solely on the color of his skin. From that point on Daryl Davis </w:t>
      </w:r>
      <w:r w:rsidR="0075333A">
        <w:t xml:space="preserve">began learning as much as he could about the history of white supremacy and the KKK until he decided that there’s no one better to ask than a KKK leader. Davis treated the Klansmen fairly with respect when no one else would, as a result he earned their respect. His goal is that we all could live together in harmony, despite our disagreements. </w:t>
      </w:r>
      <w:r w:rsidR="00EF2E7E" w:rsidRPr="00EF2E7E">
        <w:t xml:space="preserve">I believe that Daryl Davis </w:t>
      </w:r>
      <w:r w:rsidR="00EF2E7E">
        <w:t>is</w:t>
      </w:r>
      <w:r w:rsidR="00EF2E7E" w:rsidRPr="00EF2E7E">
        <w:t xml:space="preserve"> motivated by </w:t>
      </w:r>
      <w:r w:rsidR="00482529">
        <w:t>achieving</w:t>
      </w:r>
      <w:r w:rsidR="00EF2E7E" w:rsidRPr="00EF2E7E">
        <w:t xml:space="preserve"> fair treatment </w:t>
      </w:r>
      <w:r w:rsidR="00482529">
        <w:t>between</w:t>
      </w:r>
      <w:r w:rsidR="00EF2E7E" w:rsidRPr="00EF2E7E">
        <w:t xml:space="preserve"> people, so that a common understanding and respect between everyone can be established</w:t>
      </w:r>
    </w:p>
    <w:p w14:paraId="418C06B6" w14:textId="28D67306" w:rsidR="00FA1E61" w:rsidRDefault="009C6FD0" w:rsidP="00FA1E61">
      <w:r>
        <w:t xml:space="preserve">Before I delve any deeper, I should introduce Daryl Davis </w:t>
      </w:r>
      <w:r w:rsidR="000737A0">
        <w:t>by talking about his early life and understanding what motivated him to start his journey</w:t>
      </w:r>
      <w:r>
        <w:t>.</w:t>
      </w:r>
      <w:r w:rsidR="000737A0">
        <w:t xml:space="preserve"> Daryl Davis was the</w:t>
      </w:r>
      <w:r w:rsidR="000C24BD">
        <w:t xml:space="preserve"> son of a </w:t>
      </w:r>
      <w:r w:rsidR="00811089">
        <w:t>foreign service agent</w:t>
      </w:r>
      <w:r w:rsidR="000737A0">
        <w:t xml:space="preserve">, therefore he </w:t>
      </w:r>
      <w:r w:rsidR="00811089">
        <w:t>spent most of his childhood</w:t>
      </w:r>
      <w:r w:rsidR="000C24BD">
        <w:t xml:space="preserve"> outside the US,</w:t>
      </w:r>
      <w:r>
        <w:t xml:space="preserve"> going to a school with other ambassador children from all over the world, however</w:t>
      </w:r>
      <w:r w:rsidR="000C24BD">
        <w:t xml:space="preserve"> </w:t>
      </w:r>
      <w:r>
        <w:t>when he returned to the US things changed from multicolor to black and white.</w:t>
      </w:r>
      <w:r w:rsidR="00720619">
        <w:t xml:space="preserve"> His first encounter with racism</w:t>
      </w:r>
      <w:r w:rsidR="00F8032C">
        <w:t xml:space="preserve"> happened</w:t>
      </w:r>
      <w:r w:rsidR="00720619">
        <w:t xml:space="preserve"> </w:t>
      </w:r>
      <w:r w:rsidR="00F8032C">
        <w:t>when he participated in a parade march as a boy scout where he was the only person being hit by rocks</w:t>
      </w:r>
      <w:r w:rsidR="00FD700F">
        <w:t xml:space="preserve"> and empty bottles</w:t>
      </w:r>
      <w:r w:rsidR="00F8032C">
        <w:t>. Daryl Davis didn’t believe the</w:t>
      </w:r>
      <w:r w:rsidR="00FD700F">
        <w:t xml:space="preserve"> explanation his parents gave him, that some </w:t>
      </w:r>
      <w:r w:rsidR="00FD700F">
        <w:lastRenderedPageBreak/>
        <w:t>people hated him purely because the color of his skin, since he was raised in a setting with people of all colors getting along</w:t>
      </w:r>
      <w:r w:rsidR="00310301">
        <w:t>, so</w:t>
      </w:r>
      <w:r w:rsidR="00FD700F">
        <w:t xml:space="preserve"> the concept of racism was incomprehensible to him.</w:t>
      </w:r>
      <w:r w:rsidR="00310301">
        <w:t xml:space="preserve"> This </w:t>
      </w:r>
      <w:r w:rsidR="00173DD5">
        <w:t>encounter planted the seed that will later motivate him to begin his journey with the question, “How can you hate me when you don’t even know me?”.</w:t>
      </w:r>
      <w:r w:rsidR="002D69A7">
        <w:t xml:space="preserve"> Throughout the years Daryl Davis has met numerous KKK members, attending their rallies, and in some </w:t>
      </w:r>
      <w:r w:rsidR="000F2ABB">
        <w:t xml:space="preserve">cases, </w:t>
      </w:r>
      <w:r w:rsidR="002D69A7">
        <w:t>he even helped them out when no one would</w:t>
      </w:r>
      <w:r w:rsidR="000F2ABB">
        <w:t>, like testifying for them or lending them his bus. It takes a lot of courage for Daryl Davis to walk in the dragon’s den and do what he does, but by doing that he has a earned their respect.</w:t>
      </w:r>
      <w:r w:rsidR="0055513A">
        <w:t xml:space="preserve"> Daryl Davis has mentioned before that his main goal was never to seek out white supremacists and change their beliefs, he wants to communicate with them and understand why they disagree with him, he listens to them and treats them with respect. Its only after befriending him that they un</w:t>
      </w:r>
      <w:r w:rsidR="001F59E2">
        <w:t>derstand he is not much different from them; thus, abandoning their old ideals.</w:t>
      </w:r>
    </w:p>
    <w:p w14:paraId="68F7EB39" w14:textId="210F3950" w:rsidR="00C31441" w:rsidRDefault="00C31441" w:rsidP="002C205A">
      <w:r w:rsidRPr="00C31441">
        <w:t xml:space="preserve">Currently, Daryl Davis continues to travel around the country and give out lectures, talking about his experiences with the KKK and how to “convert” a Klansmen. Daryl Davis’ lectures share a common theme which involves understanding and respecting your adversary. He is a firm believer of free speech, </w:t>
      </w:r>
      <w:r w:rsidR="0063061E">
        <w:t xml:space="preserve">so </w:t>
      </w:r>
      <w:r w:rsidRPr="00C31441">
        <w:t xml:space="preserve">he thinks everybody should have the right to speak their mind, </w:t>
      </w:r>
      <w:r w:rsidR="0063061E">
        <w:t>further explaining that</w:t>
      </w:r>
      <w:r w:rsidRPr="00C31441">
        <w:t xml:space="preserve"> “When two enemies are talking, they are not fighting”</w:t>
      </w:r>
      <w:r w:rsidR="00E95373">
        <w:t>. Daryl Davis wanted to emphasize that if you disagree with a group, no good would be achieved by preaching to people who already agree with what you say, you have to</w:t>
      </w:r>
      <w:r w:rsidR="00F056B6">
        <w:t xml:space="preserve"> communicate</w:t>
      </w:r>
      <w:r w:rsidR="00E95373">
        <w:t xml:space="preserve"> with those who oppose you </w:t>
      </w:r>
      <w:r w:rsidR="00F056B6">
        <w:t>to understand each other and find a common ground</w:t>
      </w:r>
      <w:r w:rsidR="00E95373">
        <w:t>, without</w:t>
      </w:r>
      <w:r w:rsidR="00F056B6">
        <w:t xml:space="preserve"> necessarily</w:t>
      </w:r>
      <w:r w:rsidR="00E95373">
        <w:t xml:space="preserve"> having to agree with each other.</w:t>
      </w:r>
      <w:r w:rsidR="002C205A">
        <w:t xml:space="preserve"> Daryl Davis</w:t>
      </w:r>
      <w:r w:rsidR="00E95373">
        <w:t xml:space="preserve"> </w:t>
      </w:r>
      <w:r w:rsidR="002C205A" w:rsidRPr="002C205A">
        <w:t xml:space="preserve">believes that hate stems from fear of the unknown </w:t>
      </w:r>
      <w:r w:rsidR="002C205A">
        <w:t xml:space="preserve">and by achieving the mutual respect and understanding, that unprecedented fear can be eliminated </w:t>
      </w:r>
      <w:r w:rsidR="00E95373">
        <w:t>.</w:t>
      </w:r>
      <w:r w:rsidRPr="00C31441">
        <w:t xml:space="preserve">Not only is </w:t>
      </w:r>
      <w:r>
        <w:t>D</w:t>
      </w:r>
      <w:r w:rsidRPr="00C31441">
        <w:t xml:space="preserve">aryl </w:t>
      </w:r>
      <w:r>
        <w:t>D</w:t>
      </w:r>
      <w:r w:rsidRPr="00C31441">
        <w:t>avis</w:t>
      </w:r>
      <w:r>
        <w:t xml:space="preserve"> motivated by achieving the fair and equal treatment</w:t>
      </w:r>
      <w:r w:rsidR="0063061E">
        <w:t xml:space="preserve"> between races, he also </w:t>
      </w:r>
      <w:r w:rsidR="00E95373">
        <w:t xml:space="preserve">feels </w:t>
      </w:r>
      <w:r w:rsidR="0063061E">
        <w:t>motivated by giving people a</w:t>
      </w:r>
      <w:r w:rsidR="00E95373">
        <w:t xml:space="preserve"> fair chance to</w:t>
      </w:r>
      <w:r w:rsidR="0063061E">
        <w:t xml:space="preserve"> express their opinion, no matter who they are. </w:t>
      </w:r>
    </w:p>
    <w:p w14:paraId="378CCF0A" w14:textId="77777777" w:rsidR="00B073D6" w:rsidRDefault="00E75A4A" w:rsidP="00B073D6">
      <w:r>
        <w:lastRenderedPageBreak/>
        <w:t xml:space="preserve">During my research on Daryl Davis I got exposed to a lot of KKK material, </w:t>
      </w:r>
      <w:r w:rsidR="00243D90">
        <w:t>having</w:t>
      </w:r>
      <w:r>
        <w:t xml:space="preserve"> watched documentaries and read multiples articles about them</w:t>
      </w:r>
      <w:r w:rsidR="00243D90">
        <w:t>, I’ve learned that there is more to the KKK than I initially thought.</w:t>
      </w:r>
      <w:r w:rsidR="00737A0C">
        <w:t xml:space="preserve"> </w:t>
      </w:r>
      <w:r w:rsidR="00BA74E0">
        <w:t>There are multiple sub-groups of the KKK with considerably different beliefs</w:t>
      </w:r>
      <w:r w:rsidR="00D84F49">
        <w:t xml:space="preserve">, </w:t>
      </w:r>
      <w:r w:rsidR="00442207">
        <w:t>for example the traditionalist American knights (TAK) lead by the imperial wizard Frank</w:t>
      </w:r>
      <w:r w:rsidR="002D4387">
        <w:t xml:space="preserve">, don’t condone violence against other races and they distance themselves from Hitler and Nazism; on the other hand, throughout the documentary accidental courtesy we meet KKK groups who want to start a “Race War” and believe in everything Hitler stood for. </w:t>
      </w:r>
      <w:r w:rsidR="00643100">
        <w:t>However, all KKK groups and white supremacists have one thing in common which a strong sense of nationalism and tradition, believing that the white race is in danger because of the racial mixing. I’d argue that they are motivated by their sanctity moral foundation,</w:t>
      </w:r>
      <w:r w:rsidR="003F4D80">
        <w:t xml:space="preserve"> because they</w:t>
      </w:r>
      <w:r w:rsidR="001E43DE">
        <w:t xml:space="preserve"> want the white race to remain pure, untainted by the other “inferior” races.</w:t>
      </w:r>
      <w:r w:rsidR="003D6C5C">
        <w:t xml:space="preserve"> So how does Daryl Davis, a man married to a white woman, approach these people? </w:t>
      </w:r>
      <w:r w:rsidR="00643100">
        <w:t xml:space="preserve"> </w:t>
      </w:r>
      <w:r w:rsidR="002D4387">
        <w:t xml:space="preserve">I think </w:t>
      </w:r>
      <w:r w:rsidR="003D6C5C">
        <w:t>he used the</w:t>
      </w:r>
      <w:r w:rsidR="002D4387">
        <w:t xml:space="preserve"> divide </w:t>
      </w:r>
      <w:r w:rsidR="003D6C5C">
        <w:t xml:space="preserve">in ideology between the white nationalist groups </w:t>
      </w:r>
      <w:r w:rsidR="002D4387">
        <w:t>to form bonds with some of the Klansmen</w:t>
      </w:r>
      <w:r w:rsidR="00730A2D">
        <w:t>,</w:t>
      </w:r>
      <w:r w:rsidR="00643100">
        <w:t xml:space="preserve"> </w:t>
      </w:r>
      <w:r w:rsidR="003D6C5C">
        <w:t>thus</w:t>
      </w:r>
      <w:r w:rsidR="00643100">
        <w:t xml:space="preserve"> enabl</w:t>
      </w:r>
      <w:r w:rsidR="003D6C5C">
        <w:t xml:space="preserve">ing them to see how unjust and unfair their beliefs are, ultimately </w:t>
      </w:r>
      <w:r w:rsidR="003D6C5C" w:rsidRPr="003D6C5C">
        <w:t>break</w:t>
      </w:r>
      <w:r w:rsidR="003D6C5C">
        <w:t>ing</w:t>
      </w:r>
      <w:r w:rsidR="003D6C5C" w:rsidRPr="003D6C5C">
        <w:t xml:space="preserve"> the ideals that have been cemented into their mind</w:t>
      </w:r>
      <w:r w:rsidR="003D6C5C">
        <w:t xml:space="preserve">. </w:t>
      </w:r>
      <w:r w:rsidR="006737AA">
        <w:t xml:space="preserve">However, </w:t>
      </w:r>
      <w:r w:rsidR="003D6C5C">
        <w:t xml:space="preserve">Daryl Davis did mention those who would “go to their grave being hateful” </w:t>
      </w:r>
      <w:r w:rsidR="00065810">
        <w:t xml:space="preserve">which </w:t>
      </w:r>
      <w:r w:rsidR="00065810" w:rsidRPr="0029426A">
        <w:t xml:space="preserve">Pete Simi </w:t>
      </w:r>
      <w:r w:rsidR="00065810">
        <w:t>explains in his research paper</w:t>
      </w:r>
      <w:r w:rsidR="006737AA" w:rsidRPr="006737AA">
        <w:t xml:space="preserve"> “Addicted to Hate: Identity Residual among Former White Supremacists.”</w:t>
      </w:r>
      <w:r w:rsidR="006737AA">
        <w:t xml:space="preserve">. He talked about </w:t>
      </w:r>
      <w:r w:rsidR="00065810" w:rsidRPr="0029426A">
        <w:t>the difficulty past white supremacist face in abandoning deep cemented ideologies of white supremacy. Simi described it as an addiction, a lingering unwanted feeling that’s triggered by environmental factors.</w:t>
      </w:r>
    </w:p>
    <w:p w14:paraId="1A99E590" w14:textId="77777777" w:rsidR="00B073D6" w:rsidRDefault="005E3CFB" w:rsidP="00B073D6">
      <w:r>
        <w:t>There are multiple arguments that can be brought up against my topic</w:t>
      </w:r>
      <w:r w:rsidR="00953B39">
        <w:t xml:space="preserve">, one of which suggests that Daryl Davis might instead be motivated by the Sanctity foundation. Daryl Davis undoubtedly appreciates the equal treatment of people; therefore, he’d want to protect the sanctity of human life and dignity. Daryl Davis could’ve also been appalled </w:t>
      </w:r>
      <w:r w:rsidR="00345893">
        <w:t>by the degrading treatment black people</w:t>
      </w:r>
      <w:r w:rsidR="00B073D6">
        <w:t xml:space="preserve"> have</w:t>
      </w:r>
      <w:r w:rsidR="00345893">
        <w:t xml:space="preserve"> suffered throughout America’s history, leading him to search for an </w:t>
      </w:r>
      <w:r w:rsidR="00345893">
        <w:lastRenderedPageBreak/>
        <w:t xml:space="preserve">answer as to why anyone would do this. </w:t>
      </w:r>
      <w:r w:rsidR="00B073D6">
        <w:t>This argument can be backed by the fact that Daryl Davis care’</w:t>
      </w:r>
      <w:r w:rsidR="00B073D6" w:rsidRPr="00B073D6">
        <w:t>s a lot about US history</w:t>
      </w:r>
      <w:r w:rsidR="00B073D6">
        <w:t xml:space="preserve"> and</w:t>
      </w:r>
      <w:r w:rsidR="00B073D6" w:rsidRPr="00B073D6">
        <w:t xml:space="preserve"> the need to preserve it. He once stated that</w:t>
      </w:r>
      <w:r w:rsidR="00B073D6">
        <w:t xml:space="preserve"> </w:t>
      </w:r>
      <w:r w:rsidR="00B073D6" w:rsidRPr="00B073D6">
        <w:t>“</w:t>
      </w:r>
      <w:r w:rsidR="00B073D6">
        <w:t xml:space="preserve">We don’t burn our history, the good the bad and the ugly.” </w:t>
      </w:r>
      <w:r w:rsidR="00B073D6" w:rsidRPr="00B073D6">
        <w:t>He even wants to start a museum using all the KKK memorabilia that he collected over the years</w:t>
      </w:r>
      <w:r w:rsidR="00B073D6">
        <w:t xml:space="preserve">, because </w:t>
      </w:r>
      <w:r w:rsidR="00B073D6" w:rsidRPr="00B073D6">
        <w:t xml:space="preserve">he wants future generations to learn about </w:t>
      </w:r>
      <w:r w:rsidR="00B073D6">
        <w:t xml:space="preserve">their past </w:t>
      </w:r>
      <w:r w:rsidR="00B073D6" w:rsidRPr="00B073D6">
        <w:t xml:space="preserve">so that </w:t>
      </w:r>
      <w:r w:rsidR="00B073D6">
        <w:t>history</w:t>
      </w:r>
      <w:r w:rsidR="00B073D6" w:rsidRPr="00B073D6">
        <w:t xml:space="preserve"> doesn't repeat itself</w:t>
      </w:r>
      <w:r w:rsidR="00B073D6">
        <w:t xml:space="preserve">. </w:t>
      </w:r>
    </w:p>
    <w:p w14:paraId="16FE4B6F" w14:textId="3582A989" w:rsidR="005E3CFB" w:rsidRDefault="00CE372C" w:rsidP="0043367D">
      <w:r w:rsidRPr="00CE372C">
        <w:t>Another major argument is that</w:t>
      </w:r>
      <w:r>
        <w:t xml:space="preserve"> by</w:t>
      </w:r>
      <w:r w:rsidRPr="00CE372C">
        <w:t xml:space="preserve"> going around and be friending KKK members,</w:t>
      </w:r>
      <w:r>
        <w:t xml:space="preserve"> Daryl</w:t>
      </w:r>
      <w:r w:rsidRPr="00CE372C">
        <w:t xml:space="preserve"> Davis could </w:t>
      </w:r>
      <w:r w:rsidR="00C54BFF">
        <w:t>be aiding the cause he claims to oppose</w:t>
      </w:r>
      <w:r w:rsidR="00690962">
        <w:t xml:space="preserve"> or that methods aren’t </w:t>
      </w:r>
      <w:r w:rsidR="00690962" w:rsidRPr="00690962">
        <w:t>efficient</w:t>
      </w:r>
      <w:r w:rsidR="00690962">
        <w:t xml:space="preserve"> enough. </w:t>
      </w:r>
      <w:r w:rsidR="00690962" w:rsidRPr="00690962">
        <w:t xml:space="preserve">Mark </w:t>
      </w:r>
      <w:proofErr w:type="spellStart"/>
      <w:r w:rsidR="00690962">
        <w:t>P</w:t>
      </w:r>
      <w:r w:rsidR="00690962" w:rsidRPr="00690962">
        <w:t>otok</w:t>
      </w:r>
      <w:proofErr w:type="spellEnd"/>
      <w:r w:rsidR="00690962">
        <w:t xml:space="preserve">, </w:t>
      </w:r>
      <w:r w:rsidR="00690962" w:rsidRPr="00690962">
        <w:t xml:space="preserve">who appeared as a Mount critic in </w:t>
      </w:r>
      <w:r w:rsidR="00690962">
        <w:t>Daryl</w:t>
      </w:r>
      <w:r w:rsidR="00690962" w:rsidRPr="00690962">
        <w:t xml:space="preserve"> Davis</w:t>
      </w:r>
      <w:r w:rsidR="00690962">
        <w:t>’</w:t>
      </w:r>
      <w:r w:rsidR="00690962" w:rsidRPr="00690962">
        <w:t xml:space="preserve"> documentary</w:t>
      </w:r>
      <w:r w:rsidR="00690962">
        <w:t xml:space="preserve">, </w:t>
      </w:r>
      <w:r w:rsidR="00690962" w:rsidRPr="00690962">
        <w:t xml:space="preserve">argued with </w:t>
      </w:r>
      <w:r w:rsidR="00690962">
        <w:t xml:space="preserve">Daryl Davis </w:t>
      </w:r>
      <w:r w:rsidR="00AE6A47" w:rsidRPr="00AE6A47">
        <w:t xml:space="preserve">That the progress he's making is far too slow and </w:t>
      </w:r>
      <w:r w:rsidR="00AE6A47">
        <w:t>s</w:t>
      </w:r>
      <w:r w:rsidR="00AE6A47" w:rsidRPr="00AE6A47">
        <w:t>ometimes we can't afford to wait that long</w:t>
      </w:r>
      <w:r w:rsidR="00AE6A47">
        <w:t xml:space="preserve">. </w:t>
      </w:r>
      <w:r w:rsidR="00AE6A47" w:rsidRPr="00AE6A47">
        <w:t xml:space="preserve">Mark </w:t>
      </w:r>
      <w:proofErr w:type="spellStart"/>
      <w:r w:rsidR="00AE6A47">
        <w:t>P</w:t>
      </w:r>
      <w:r w:rsidR="00AE6A47" w:rsidRPr="00AE6A47">
        <w:t>otok</w:t>
      </w:r>
      <w:proofErr w:type="spellEnd"/>
      <w:r w:rsidR="00AE6A47" w:rsidRPr="00AE6A47">
        <w:t xml:space="preserve"> later </w:t>
      </w:r>
      <w:r w:rsidR="00AE6A47">
        <w:t>wrote</w:t>
      </w:r>
      <w:r w:rsidR="00AE6A47" w:rsidRPr="00AE6A47">
        <w:t xml:space="preserve"> in article for The Daily Beast discussing </w:t>
      </w:r>
      <w:r w:rsidR="00D1471C">
        <w:t>t</w:t>
      </w:r>
      <w:r w:rsidR="00D1471C" w:rsidRPr="00D1471C">
        <w:t>he actions of Daryl Davis</w:t>
      </w:r>
      <w:r w:rsidR="00D1471C">
        <w:t xml:space="preserve">. </w:t>
      </w:r>
      <w:r w:rsidR="00D1471C" w:rsidRPr="00D1471C">
        <w:t>he emphasized that Daryl Davis shows support</w:t>
      </w:r>
      <w:r w:rsidR="00D1471C">
        <w:t xml:space="preserve"> </w:t>
      </w:r>
      <w:r w:rsidR="00D1471C" w:rsidRPr="00D1471C">
        <w:t>to KKK members who</w:t>
      </w:r>
      <w:r w:rsidR="00D1471C">
        <w:t xml:space="preserve"> h</w:t>
      </w:r>
      <w:r w:rsidR="00D1471C" w:rsidRPr="00D1471C">
        <w:t>ave murdered people and show</w:t>
      </w:r>
      <w:r w:rsidR="00D1471C">
        <w:t xml:space="preserve"> </w:t>
      </w:r>
      <w:r w:rsidR="00D1471C" w:rsidRPr="00D1471C">
        <w:t xml:space="preserve">no sign of redemption. </w:t>
      </w:r>
      <w:proofErr w:type="spellStart"/>
      <w:r w:rsidR="0043367D">
        <w:t>Potok</w:t>
      </w:r>
      <w:proofErr w:type="spellEnd"/>
      <w:r w:rsidR="0043367D">
        <w:t xml:space="preserve"> even brought up </w:t>
      </w:r>
      <w:r w:rsidR="0043367D" w:rsidRPr="0043367D">
        <w:t>the case of Frank Ancona</w:t>
      </w:r>
      <w:r w:rsidR="0043367D">
        <w:t xml:space="preserve">, the KKK leader who gave Davis a “Certificate of friendship” for helping the Klan. Davis commented that he thinks Ancona will leave the Klan soon; however, he was murdered in early </w:t>
      </w:r>
      <w:r w:rsidR="0043367D" w:rsidRPr="00A92716">
        <w:rPr>
          <w:highlight w:val="yellow"/>
        </w:rPr>
        <w:t>2017.</w:t>
      </w:r>
      <w:r w:rsidR="0043367D">
        <w:t xml:space="preserve"> </w:t>
      </w:r>
      <w:r w:rsidR="00460282">
        <w:t>Daryl Davis has also faced a lot of criticism for t</w:t>
      </w:r>
      <w:r w:rsidR="00460282" w:rsidRPr="00460282">
        <w:t>rying to challenge Klansman’s racist beliefs without antagonizing them</w:t>
      </w:r>
      <w:r w:rsidR="00460282">
        <w:t>. His mellow approach has</w:t>
      </w:r>
      <w:r w:rsidR="00E22990">
        <w:t xml:space="preserve"> also</w:t>
      </w:r>
      <w:r w:rsidR="00460282">
        <w:t xml:space="preserve"> garnered the attention of black lives matter activist, Kwame Rose. </w:t>
      </w:r>
      <w:r w:rsidR="00E22990">
        <w:t>The exchange between Rose and Davis was the most heated in the documentary, Rose accused Davis of celebrating white supremacist past and argued that his effort over the years would have been put to better use if he had helped his own community.</w:t>
      </w:r>
      <w:r w:rsidR="00C10572">
        <w:t xml:space="preserve"> </w:t>
      </w:r>
    </w:p>
    <w:p w14:paraId="4F4BC9DF" w14:textId="393B408E" w:rsidR="00E22990" w:rsidRDefault="00C10572" w:rsidP="00C54BFF">
      <w:r>
        <w:t>Even though some of these arguments are valid, th</w:t>
      </w:r>
      <w:r w:rsidR="00C50AD8">
        <w:t>ey left out key components making their argument in complete. You can raise an argument that Davis</w:t>
      </w:r>
      <w:r w:rsidR="00F91799">
        <w:t xml:space="preserve"> could be</w:t>
      </w:r>
      <w:r w:rsidR="00C50AD8" w:rsidRPr="00C50AD8">
        <w:t xml:space="preserve"> motivated by any of the moral foundations</w:t>
      </w:r>
      <w:r w:rsidR="00F91799">
        <w:t>,</w:t>
      </w:r>
      <w:r w:rsidR="00C50AD8" w:rsidRPr="00C50AD8">
        <w:t xml:space="preserve"> yet him being</w:t>
      </w:r>
      <w:r w:rsidR="00607190">
        <w:t xml:space="preserve"> mostly</w:t>
      </w:r>
      <w:r w:rsidR="00C50AD8" w:rsidRPr="00C50AD8">
        <w:t xml:space="preserve"> motivated by the </w:t>
      </w:r>
      <w:r w:rsidR="00F91799">
        <w:t>fairness</w:t>
      </w:r>
      <w:r w:rsidR="00C50AD8" w:rsidRPr="00C50AD8">
        <w:t xml:space="preserve"> foundation holds the strongest grounds</w:t>
      </w:r>
      <w:r w:rsidR="00C50AD8">
        <w:t>.</w:t>
      </w:r>
      <w:r w:rsidR="00607190">
        <w:t xml:space="preserve"> </w:t>
      </w:r>
      <w:r w:rsidR="00C50AD8" w:rsidRPr="00C50AD8">
        <w:t>Davis has</w:t>
      </w:r>
      <w:r w:rsidR="00C50AD8">
        <w:t xml:space="preserve"> </w:t>
      </w:r>
      <w:r w:rsidR="00C50AD8" w:rsidRPr="00C50AD8">
        <w:t>stated</w:t>
      </w:r>
      <w:r w:rsidR="00607190">
        <w:t xml:space="preserve"> </w:t>
      </w:r>
      <w:r w:rsidR="00C50AD8" w:rsidRPr="00C50AD8">
        <w:t>he believes that music has the power to bring people</w:t>
      </w:r>
      <w:r w:rsidR="00607190">
        <w:t xml:space="preserve"> together.</w:t>
      </w:r>
      <w:r w:rsidR="00C50AD8" w:rsidRPr="00C50AD8">
        <w:t xml:space="preserve"> it's a point that he brought up many times duri</w:t>
      </w:r>
      <w:r w:rsidR="00C50AD8">
        <w:t xml:space="preserve">ng </w:t>
      </w:r>
      <w:r w:rsidR="00C50AD8" w:rsidRPr="00C50AD8">
        <w:t>his documentary and lectures</w:t>
      </w:r>
      <w:r w:rsidR="00C50AD8">
        <w:t xml:space="preserve">. </w:t>
      </w:r>
      <w:r w:rsidR="00607190">
        <w:lastRenderedPageBreak/>
        <w:t>Meaning</w:t>
      </w:r>
      <w:r w:rsidR="00607190" w:rsidRPr="00C50AD8">
        <w:t>,</w:t>
      </w:r>
      <w:r w:rsidR="00C50AD8" w:rsidRPr="00C50AD8">
        <w:t xml:space="preserve"> Davis wasn't only interested in achieving equality between the races</w:t>
      </w:r>
      <w:r w:rsidR="00607190">
        <w:t>,</w:t>
      </w:r>
      <w:r w:rsidR="00C50AD8" w:rsidRPr="00C50AD8">
        <w:t xml:space="preserve"> he </w:t>
      </w:r>
      <w:r w:rsidR="00607190">
        <w:t xml:space="preserve">also </w:t>
      </w:r>
      <w:r w:rsidR="00C50AD8" w:rsidRPr="00C50AD8">
        <w:t>wanted to unite them</w:t>
      </w:r>
      <w:r w:rsidR="00C50AD8">
        <w:t xml:space="preserve">. </w:t>
      </w:r>
      <w:r w:rsidR="00C50AD8" w:rsidRPr="00C50AD8">
        <w:t xml:space="preserve">He advocated that </w:t>
      </w:r>
      <w:r w:rsidR="00607190" w:rsidRPr="00C50AD8">
        <w:t>for</w:t>
      </w:r>
      <w:r w:rsidR="00C50AD8" w:rsidRPr="00C50AD8">
        <w:t xml:space="preserve"> us to move forward </w:t>
      </w:r>
      <w:r w:rsidR="00607190">
        <w:t xml:space="preserve">as a nation, we </w:t>
      </w:r>
      <w:r w:rsidR="00C50AD8" w:rsidRPr="00C50AD8">
        <w:t>all need to work together and get along with each other</w:t>
      </w:r>
      <w:r w:rsidR="00C50AD8">
        <w:t xml:space="preserve">. </w:t>
      </w:r>
      <w:r w:rsidR="00607190">
        <w:t>M</w:t>
      </w:r>
      <w:r w:rsidR="00C50AD8" w:rsidRPr="00C50AD8">
        <w:t xml:space="preserve">ark </w:t>
      </w:r>
      <w:proofErr w:type="spellStart"/>
      <w:r w:rsidR="00607190">
        <w:t>P</w:t>
      </w:r>
      <w:r w:rsidR="00C50AD8" w:rsidRPr="00C50AD8">
        <w:t>otok</w:t>
      </w:r>
      <w:proofErr w:type="spellEnd"/>
      <w:r w:rsidR="00C50AD8" w:rsidRPr="00C50AD8">
        <w:t xml:space="preserve"> brings up valid points </w:t>
      </w:r>
      <w:r w:rsidR="00607190">
        <w:t xml:space="preserve">that </w:t>
      </w:r>
      <w:r w:rsidR="00C50AD8" w:rsidRPr="00C50AD8">
        <w:t xml:space="preserve">there are some people who are </w:t>
      </w:r>
      <w:r w:rsidR="00607190">
        <w:t>un</w:t>
      </w:r>
      <w:r w:rsidR="00607190" w:rsidRPr="00C50AD8">
        <w:t>salvageable,</w:t>
      </w:r>
      <w:r w:rsidR="00607190">
        <w:t xml:space="preserve"> and Davis agrees with him,</w:t>
      </w:r>
      <w:r w:rsidR="00C50AD8">
        <w:t xml:space="preserve"> </w:t>
      </w:r>
      <w:r w:rsidR="00C50AD8" w:rsidRPr="00C50AD8">
        <w:t>But Da</w:t>
      </w:r>
      <w:r w:rsidR="00607190">
        <w:t>ryl Davis</w:t>
      </w:r>
      <w:r w:rsidR="00C50AD8" w:rsidRPr="00C50AD8">
        <w:t xml:space="preserve"> isn't wasting his time</w:t>
      </w:r>
      <w:r w:rsidR="00607190">
        <w:t>.</w:t>
      </w:r>
      <w:r w:rsidR="00C50AD8" w:rsidRPr="00C50AD8">
        <w:t xml:space="preserve"> </w:t>
      </w:r>
      <w:r w:rsidR="00607190">
        <w:t>He</w:t>
      </w:r>
      <w:r w:rsidR="00C50AD8" w:rsidRPr="00C50AD8">
        <w:t xml:space="preserve"> has showed multiple instances </w:t>
      </w:r>
      <w:r w:rsidR="00F91799">
        <w:t>of p</w:t>
      </w:r>
      <w:r w:rsidR="00F91799" w:rsidRPr="00F91799">
        <w:t>eople abandoning thei</w:t>
      </w:r>
      <w:r w:rsidR="00F91799">
        <w:t xml:space="preserve">r racist beliefs, </w:t>
      </w:r>
      <w:r w:rsidR="00607190" w:rsidRPr="00F91799">
        <w:t>one</w:t>
      </w:r>
      <w:r w:rsidR="00F91799" w:rsidRPr="00F91799">
        <w:t xml:space="preserve"> of whom is </w:t>
      </w:r>
      <w:r w:rsidR="00F91799">
        <w:t>Bob</w:t>
      </w:r>
      <w:r w:rsidR="00F91799" w:rsidRPr="00F91799">
        <w:t xml:space="preserve"> white</w:t>
      </w:r>
      <w:r w:rsidR="00607190">
        <w:t xml:space="preserve">, a man who has served a total of 7 years in prison </w:t>
      </w:r>
      <w:r w:rsidR="00BF13CA">
        <w:t>on different occasions</w:t>
      </w:r>
      <w:r w:rsidR="00F91799" w:rsidRPr="00F91799">
        <w:t xml:space="preserve"> </w:t>
      </w:r>
      <w:r w:rsidR="00BF13CA">
        <w:t>for assaulting and conspiring against black people. Davis reached out to him in prison and they became friends, White later attended Davis’ wedding.</w:t>
      </w:r>
    </w:p>
    <w:p w14:paraId="7490616D" w14:textId="389BE94D" w:rsidR="003F7474" w:rsidRPr="003F7474" w:rsidRDefault="00BF13CA" w:rsidP="003F7474">
      <w:r>
        <w:t xml:space="preserve">The tension that arose </w:t>
      </w:r>
      <w:r w:rsidRPr="00BF13CA">
        <w:t xml:space="preserve">Between rose </w:t>
      </w:r>
      <w:r>
        <w:t>and</w:t>
      </w:r>
      <w:r w:rsidRPr="00BF13CA">
        <w:t xml:space="preserve"> Davis is </w:t>
      </w:r>
      <w:r>
        <w:t>understandable,</w:t>
      </w:r>
      <w:r w:rsidRPr="00BF13CA">
        <w:t xml:space="preserve"> </w:t>
      </w:r>
      <w:r>
        <w:t>since at first glance they</w:t>
      </w:r>
      <w:r w:rsidRPr="00BF13CA">
        <w:t xml:space="preserve"> saw him as a traitor</w:t>
      </w:r>
      <w:r>
        <w:t xml:space="preserve">; however, </w:t>
      </w:r>
      <w:r w:rsidR="00D22C77">
        <w:t>t</w:t>
      </w:r>
      <w:r w:rsidRPr="00BF13CA">
        <w:t xml:space="preserve">he </w:t>
      </w:r>
      <w:r w:rsidR="00D22C77">
        <w:t>two</w:t>
      </w:r>
      <w:r w:rsidRPr="00BF13CA">
        <w:t xml:space="preserve"> men got to know each other</w:t>
      </w:r>
      <w:r w:rsidR="00D22C77">
        <w:t xml:space="preserve"> and were able understand each other’s point of view even if they don’t agree on everything. This was Daryl Davis’ approach throughout his journey. He never set out to change anybody, he only wanted to find an answer to his question, and those who couldn’t answer it ended up converting by themselves. You can summarize </w:t>
      </w:r>
      <w:r w:rsidR="003F7474">
        <w:t>his message</w:t>
      </w:r>
      <w:r w:rsidR="00D22C77">
        <w:t xml:space="preserve"> in a beautiful quote from </w:t>
      </w:r>
      <w:r w:rsidR="003F7474">
        <w:t>him</w:t>
      </w:r>
      <w:r w:rsidR="00D22C77">
        <w:t xml:space="preserve"> “</w:t>
      </w:r>
      <w:r w:rsidR="003F7474" w:rsidRPr="003F7474">
        <w:t>We are living in Space Age times, but there are too many of us still thinking with Stone Age minds.</w:t>
      </w:r>
      <w:r w:rsidR="003F7474">
        <w:t xml:space="preserve">” We are plagued by the same issues we had in the past and no amount of new technologies would change it. To break the cycle, we need to learn to coexist with each other, one step at a time. </w:t>
      </w:r>
    </w:p>
    <w:p w14:paraId="31286240" w14:textId="3FBF793E" w:rsidR="00BF13CA" w:rsidRDefault="00D22C77" w:rsidP="00C54BFF">
      <w:r>
        <w:t xml:space="preserve"> </w:t>
      </w:r>
    </w:p>
    <w:p w14:paraId="31189940" w14:textId="39AD14E4" w:rsidR="00C31441" w:rsidRDefault="000B4A66" w:rsidP="009371CE">
      <w:pPr>
        <w:jc w:val="center"/>
        <w:rPr>
          <w:b/>
          <w:bCs/>
        </w:rPr>
      </w:pPr>
      <w:r w:rsidRPr="000B4A66">
        <w:rPr>
          <w:b/>
          <w:bCs/>
        </w:rPr>
        <w:t>Work Cited</w:t>
      </w:r>
    </w:p>
    <w:p w14:paraId="0650C3CE" w14:textId="77777777" w:rsidR="000B4A66" w:rsidRDefault="000B4A66" w:rsidP="000B4A66">
      <w:pPr>
        <w:ind w:firstLine="0"/>
        <w:rPr>
          <w:color w:val="333333"/>
          <w:shd w:val="clear" w:color="auto" w:fill="FFFFFF"/>
        </w:rPr>
      </w:pPr>
      <w:bookmarkStart w:id="1" w:name="_Hlk4891300"/>
      <w:r>
        <w:rPr>
          <w:color w:val="333333"/>
          <w:shd w:val="clear" w:color="auto" w:fill="FFFFFF"/>
        </w:rPr>
        <w:t xml:space="preserve">“Accidental Courtesy Follow-Up: Daryl Davis and Kwame Rose Agree That Black Lives </w:t>
      </w:r>
      <w:r>
        <w:rPr>
          <w:color w:val="333333"/>
          <w:shd w:val="clear" w:color="auto" w:fill="FFFFFF"/>
        </w:rPr>
        <w:tab/>
        <w:t>Matter.”</w:t>
      </w:r>
      <w:bookmarkEnd w:id="1"/>
      <w:r>
        <w:rPr>
          <w:color w:val="333333"/>
          <w:shd w:val="clear" w:color="auto" w:fill="FFFFFF"/>
        </w:rPr>
        <w:t> </w:t>
      </w:r>
      <w:r w:rsidRPr="000D64F5">
        <w:rPr>
          <w:i/>
          <w:iCs/>
          <w:color w:val="333333"/>
          <w:shd w:val="clear" w:color="auto" w:fill="FFFFFF"/>
        </w:rPr>
        <w:t>Sound &amp; Vision</w:t>
      </w:r>
      <w:r>
        <w:rPr>
          <w:color w:val="333333"/>
          <w:shd w:val="clear" w:color="auto" w:fill="FFFFFF"/>
        </w:rPr>
        <w:t xml:space="preserve">, YouTube, 31 Aug. 2017, </w:t>
      </w:r>
      <w:r>
        <w:rPr>
          <w:color w:val="333333"/>
          <w:shd w:val="clear" w:color="auto" w:fill="FFFFFF"/>
        </w:rPr>
        <w:tab/>
        <w:t>youtube.com/watch?v=1JMvRoVTyq8.</w:t>
      </w:r>
    </w:p>
    <w:p w14:paraId="06594DC0" w14:textId="7F889BED" w:rsidR="000B4A66" w:rsidRDefault="000B4A66" w:rsidP="000B4A66">
      <w:pPr>
        <w:ind w:firstLine="0"/>
        <w:rPr>
          <w:rStyle w:val="Hyperlink"/>
        </w:rPr>
      </w:pPr>
      <w:r w:rsidRPr="00C3676F">
        <w:t xml:space="preserve">Davis, Daryl. “Why I, as a Black Man, Attend KKK Rallies. </w:t>
      </w:r>
      <w:proofErr w:type="spellStart"/>
      <w:r w:rsidRPr="00C3676F">
        <w:t>TEDxNaperville</w:t>
      </w:r>
      <w:proofErr w:type="spellEnd"/>
      <w:r w:rsidRPr="00C3676F">
        <w:t>.” </w:t>
      </w:r>
      <w:r w:rsidRPr="00C3676F">
        <w:rPr>
          <w:i/>
          <w:iCs/>
        </w:rPr>
        <w:t>YouTube</w:t>
      </w:r>
      <w:r w:rsidRPr="00C3676F">
        <w:t xml:space="preserve">, 8 Dec. </w:t>
      </w:r>
      <w:r w:rsidRPr="00C3676F">
        <w:tab/>
        <w:t xml:space="preserve">2017, </w:t>
      </w:r>
      <w:hyperlink r:id="rId8" w:history="1">
        <w:r w:rsidRPr="00C3676F">
          <w:rPr>
            <w:rStyle w:val="Hyperlink"/>
          </w:rPr>
          <w:t>www.youtube.com/watch?v=ORp3q1Oaezw</w:t>
        </w:r>
      </w:hyperlink>
    </w:p>
    <w:p w14:paraId="7BBFBC4A" w14:textId="4C6786AB" w:rsidR="001229B2" w:rsidRDefault="001229B2" w:rsidP="001229B2">
      <w:pPr>
        <w:ind w:firstLine="0"/>
        <w:rPr>
          <w:color w:val="333333"/>
          <w:shd w:val="clear" w:color="auto" w:fill="FFFFFF"/>
        </w:rPr>
      </w:pPr>
      <w:r w:rsidRPr="001229B2">
        <w:rPr>
          <w:color w:val="333333"/>
          <w:shd w:val="clear" w:color="auto" w:fill="FFFFFF"/>
        </w:rPr>
        <w:lastRenderedPageBreak/>
        <w:t xml:space="preserve">Gutierrez, Lisa. “Missouri KKK Frank Ancona Widow Says She Killed Him: Reports | The </w:t>
      </w:r>
      <w:r>
        <w:rPr>
          <w:color w:val="333333"/>
          <w:shd w:val="clear" w:color="auto" w:fill="FFFFFF"/>
        </w:rPr>
        <w:tab/>
      </w:r>
      <w:r w:rsidRPr="001229B2">
        <w:rPr>
          <w:color w:val="333333"/>
          <w:shd w:val="clear" w:color="auto" w:fill="FFFFFF"/>
        </w:rPr>
        <w:t>Kansas City Star.” </w:t>
      </w:r>
      <w:proofErr w:type="spellStart"/>
      <w:r w:rsidRPr="001229B2">
        <w:rPr>
          <w:i/>
          <w:iCs/>
          <w:color w:val="333333"/>
          <w:shd w:val="clear" w:color="auto" w:fill="FFFFFF"/>
        </w:rPr>
        <w:t>Kansascity</w:t>
      </w:r>
      <w:proofErr w:type="spellEnd"/>
      <w:r w:rsidRPr="001229B2">
        <w:rPr>
          <w:color w:val="333333"/>
          <w:shd w:val="clear" w:color="auto" w:fill="FFFFFF"/>
        </w:rPr>
        <w:t xml:space="preserve">, The Kansas City Star, 9 Nov. 2018, </w:t>
      </w:r>
      <w:r>
        <w:rPr>
          <w:color w:val="333333"/>
          <w:shd w:val="clear" w:color="auto" w:fill="FFFFFF"/>
        </w:rPr>
        <w:tab/>
      </w:r>
      <w:r w:rsidRPr="001229B2">
        <w:rPr>
          <w:color w:val="333333"/>
          <w:shd w:val="clear" w:color="auto" w:fill="FFFFFF"/>
        </w:rPr>
        <w:t>www.kansascity.com/news/local/article221412095.html.</w:t>
      </w:r>
    </w:p>
    <w:p w14:paraId="5CF61138" w14:textId="4B1B9213" w:rsidR="000B4A66" w:rsidRDefault="000B4A66" w:rsidP="000B4A66">
      <w:pPr>
        <w:ind w:firstLine="0"/>
        <w:rPr>
          <w:color w:val="333333"/>
          <w:shd w:val="clear" w:color="auto" w:fill="FFFFFF"/>
        </w:rPr>
      </w:pPr>
      <w:r>
        <w:rPr>
          <w:color w:val="333333"/>
          <w:shd w:val="clear" w:color="auto" w:fill="FFFFFF"/>
        </w:rPr>
        <w:t xml:space="preserve">“Inside the Ku Klux Klan - Meeting The Imperial Wizard | KKK Documentary” </w:t>
      </w:r>
      <w:r w:rsidRPr="00215E73">
        <w:rPr>
          <w:i/>
          <w:iCs/>
          <w:color w:val="333333"/>
          <w:shd w:val="clear" w:color="auto" w:fill="FFFFFF"/>
        </w:rPr>
        <w:t xml:space="preserve">Reel Truth </w:t>
      </w:r>
      <w:r>
        <w:rPr>
          <w:i/>
          <w:iCs/>
          <w:color w:val="333333"/>
          <w:shd w:val="clear" w:color="auto" w:fill="FFFFFF"/>
        </w:rPr>
        <w:tab/>
      </w:r>
      <w:r w:rsidRPr="00215E73">
        <w:rPr>
          <w:i/>
          <w:iCs/>
          <w:color w:val="333333"/>
          <w:shd w:val="clear" w:color="auto" w:fill="FFFFFF"/>
        </w:rPr>
        <w:t>Documentaries</w:t>
      </w:r>
      <w:r>
        <w:rPr>
          <w:color w:val="333333"/>
          <w:shd w:val="clear" w:color="auto" w:fill="FFFFFF"/>
        </w:rPr>
        <w:t xml:space="preserve">, YouTube, 20 July 2018, </w:t>
      </w:r>
      <w:hyperlink r:id="rId9" w:history="1">
        <w:r w:rsidRPr="00487794">
          <w:rPr>
            <w:rStyle w:val="Hyperlink"/>
            <w:shd w:val="clear" w:color="auto" w:fill="FFFFFF"/>
          </w:rPr>
          <w:t>youtube.com/watch?v=HFwOF9VTvhA</w:t>
        </w:r>
      </w:hyperlink>
      <w:r>
        <w:rPr>
          <w:color w:val="333333"/>
          <w:shd w:val="clear" w:color="auto" w:fill="FFFFFF"/>
        </w:rPr>
        <w:t>.</w:t>
      </w:r>
    </w:p>
    <w:p w14:paraId="7EBC6F80" w14:textId="77777777" w:rsidR="000B4A66" w:rsidRPr="00C3676F" w:rsidRDefault="000B4A66" w:rsidP="000B4A66">
      <w:pPr>
        <w:ind w:firstLine="0"/>
      </w:pPr>
      <w:bookmarkStart w:id="2" w:name="_Hlk4874704"/>
      <w:r w:rsidRPr="00C3676F">
        <w:t>McLaughlin, Abraham</w:t>
      </w:r>
      <w:bookmarkEnd w:id="2"/>
      <w:r w:rsidRPr="00C3676F">
        <w:t xml:space="preserve">. "Black Man's Unlikely Odyssey Tempers KKK Racism; Reaching for </w:t>
      </w:r>
      <w:r w:rsidRPr="00C3676F">
        <w:tab/>
        <w:t>Reconciliation HL: When white and black act to close the racial gap." </w:t>
      </w:r>
      <w:r w:rsidRPr="00C3676F">
        <w:rPr>
          <w:i/>
          <w:iCs/>
        </w:rPr>
        <w:t xml:space="preserve">Christian Science </w:t>
      </w:r>
      <w:r w:rsidRPr="00C3676F">
        <w:rPr>
          <w:i/>
          <w:iCs/>
        </w:rPr>
        <w:tab/>
        <w:t>Monitor</w:t>
      </w:r>
      <w:r w:rsidRPr="00C3676F">
        <w:t>, 26 Feb. 1998, p. 10. </w:t>
      </w:r>
      <w:r w:rsidRPr="00C3676F">
        <w:rPr>
          <w:i/>
          <w:iCs/>
        </w:rPr>
        <w:t xml:space="preserve">Opposing Viewpoints in </w:t>
      </w:r>
      <w:r w:rsidRPr="00C3676F">
        <w:rPr>
          <w:i/>
          <w:iCs/>
        </w:rPr>
        <w:tab/>
        <w:t>Context</w:t>
      </w:r>
      <w:r w:rsidRPr="00C3676F">
        <w:t>, </w:t>
      </w:r>
      <w:hyperlink r:id="rId10" w:history="1">
        <w:r w:rsidRPr="00C3676F">
          <w:rPr>
            <w:rStyle w:val="Hyperlink"/>
          </w:rPr>
          <w:t>link.galegroup.com/apps/doc/A57548909/OVIC?u=sacr22807&amp;sid=OVIC</w:t>
        </w:r>
      </w:hyperlink>
      <w:r w:rsidRPr="00C3676F">
        <w:tab/>
        <w:t>&amp;</w:t>
      </w:r>
      <w:proofErr w:type="spellStart"/>
      <w:r w:rsidRPr="00C3676F">
        <w:t>xid</w:t>
      </w:r>
      <w:proofErr w:type="spellEnd"/>
      <w:r w:rsidRPr="00C3676F">
        <w:t>=686b8229. Accessed 30 Mar. 2019.</w:t>
      </w:r>
    </w:p>
    <w:p w14:paraId="2934F2DE" w14:textId="77777777" w:rsidR="000B4A66" w:rsidRPr="00C3676F" w:rsidRDefault="000B4A66" w:rsidP="000B4A66">
      <w:pPr>
        <w:ind w:firstLine="0"/>
      </w:pPr>
      <w:r w:rsidRPr="00C3676F">
        <w:t>Ornstein, Matt, et al. </w:t>
      </w:r>
      <w:bookmarkStart w:id="3" w:name="_Hlk4905753"/>
      <w:r w:rsidRPr="00C3676F">
        <w:t>“Accidental Courtesy: Daryl Davis, Race &amp; America”</w:t>
      </w:r>
      <w:bookmarkEnd w:id="3"/>
      <w:r w:rsidRPr="00C3676F">
        <w:t xml:space="preserve">. First Run Features, </w:t>
      </w:r>
      <w:r w:rsidRPr="00C3676F">
        <w:tab/>
        <w:t>2016. </w:t>
      </w:r>
      <w:r w:rsidRPr="00C3676F">
        <w:rPr>
          <w:i/>
          <w:iCs/>
        </w:rPr>
        <w:t>EBSCOhost</w:t>
      </w:r>
      <w:r w:rsidRPr="00C3676F">
        <w:t xml:space="preserve">, </w:t>
      </w:r>
      <w:r w:rsidRPr="00C3676F">
        <w:tab/>
        <w:t>ezproxy.losrios.edu/login?url=https://search.ebscohost.com/login.aspx?direct=true&amp;db=c</w:t>
      </w:r>
      <w:r w:rsidRPr="00C3676F">
        <w:tab/>
        <w:t>at01047a&amp;AN=lrois.b1359282&amp;site=</w:t>
      </w:r>
      <w:proofErr w:type="spellStart"/>
      <w:r w:rsidRPr="00C3676F">
        <w:t>eds-live&amp;scope</w:t>
      </w:r>
      <w:proofErr w:type="spellEnd"/>
      <w:r w:rsidRPr="00C3676F">
        <w:t>=site.</w:t>
      </w:r>
    </w:p>
    <w:p w14:paraId="47313BEE" w14:textId="77777777" w:rsidR="000B4A66" w:rsidRDefault="000B4A66" w:rsidP="000B4A66">
      <w:pPr>
        <w:ind w:firstLine="0"/>
      </w:pPr>
      <w:proofErr w:type="spellStart"/>
      <w:r w:rsidRPr="00E06D59">
        <w:t>Potok</w:t>
      </w:r>
      <w:proofErr w:type="spellEnd"/>
      <w:r>
        <w:t>,</w:t>
      </w:r>
      <w:r w:rsidRPr="00E06D59">
        <w:rPr>
          <w:rFonts w:ascii="Arial" w:hAnsi="Arial" w:cs="Arial"/>
          <w:color w:val="323232"/>
          <w:sz w:val="21"/>
          <w:szCs w:val="21"/>
          <w:shd w:val="clear" w:color="auto" w:fill="FFFFFF"/>
        </w:rPr>
        <w:t xml:space="preserve"> </w:t>
      </w:r>
      <w:r>
        <w:t xml:space="preserve">Mark </w:t>
      </w:r>
      <w:r w:rsidRPr="00E06D59">
        <w:t xml:space="preserve">"The Curious Case of Daryl Davis, the Black Man Befriending Members of the </w:t>
      </w:r>
      <w:r>
        <w:tab/>
      </w:r>
      <w:r w:rsidRPr="00E06D59">
        <w:t>KKK." </w:t>
      </w:r>
      <w:r>
        <w:rPr>
          <w:i/>
          <w:iCs/>
        </w:rPr>
        <w:t xml:space="preserve">Daily </w:t>
      </w:r>
      <w:r w:rsidRPr="00E06D59">
        <w:rPr>
          <w:i/>
          <w:iCs/>
        </w:rPr>
        <w:t>Beast</w:t>
      </w:r>
      <w:r w:rsidRPr="00E06D59">
        <w:t>, 2 Sept. 2018. </w:t>
      </w:r>
      <w:r w:rsidRPr="00E06D59">
        <w:rPr>
          <w:i/>
          <w:iCs/>
        </w:rPr>
        <w:t xml:space="preserve">Opposing Viewpoints in </w:t>
      </w:r>
      <w:r>
        <w:rPr>
          <w:i/>
          <w:iCs/>
        </w:rPr>
        <w:tab/>
      </w:r>
      <w:r w:rsidRPr="00E06D59">
        <w:rPr>
          <w:i/>
          <w:iCs/>
        </w:rPr>
        <w:t>Context</w:t>
      </w:r>
      <w:r w:rsidRPr="00E06D59">
        <w:t>, </w:t>
      </w:r>
      <w:hyperlink r:id="rId11" w:history="1">
        <w:r w:rsidRPr="00D9663C">
          <w:rPr>
            <w:rStyle w:val="Hyperlink"/>
          </w:rPr>
          <w:t>link.galegroup.com/apps/doc/A552691447/OVIC?u=cclc_sac&amp;sid=OVIC</w:t>
        </w:r>
      </w:hyperlink>
      <w:r>
        <w:tab/>
      </w:r>
      <w:r w:rsidRPr="00E06D59">
        <w:t>&amp;</w:t>
      </w:r>
      <w:proofErr w:type="spellStart"/>
      <w:r w:rsidRPr="00E06D59">
        <w:t>xid</w:t>
      </w:r>
      <w:proofErr w:type="spellEnd"/>
      <w:r w:rsidRPr="00E06D59">
        <w:t>=550e8a49. Accessed 29 Mar. 2019.</w:t>
      </w:r>
    </w:p>
    <w:p w14:paraId="6AB700B9" w14:textId="77777777" w:rsidR="001229B2" w:rsidRDefault="001229B2" w:rsidP="000B4A66">
      <w:pPr>
        <w:ind w:firstLine="0"/>
      </w:pPr>
    </w:p>
    <w:p w14:paraId="652A2F90" w14:textId="77777777" w:rsidR="001229B2" w:rsidRDefault="001229B2" w:rsidP="000B4A66">
      <w:pPr>
        <w:ind w:firstLine="0"/>
      </w:pPr>
    </w:p>
    <w:p w14:paraId="37A07C7F" w14:textId="58C9540C" w:rsidR="001229B2" w:rsidRDefault="001229B2" w:rsidP="001229B2">
      <w:pPr>
        <w:ind w:firstLine="0"/>
      </w:pPr>
      <w:r w:rsidRPr="001229B2">
        <w:t>“Q&amp;A With Daryl Davis.” </w:t>
      </w:r>
      <w:r w:rsidRPr="001229B2">
        <w:rPr>
          <w:i/>
          <w:iCs/>
        </w:rPr>
        <w:t>C-Span</w:t>
      </w:r>
      <w:r w:rsidRPr="001229B2">
        <w:t>, www.c-span.org/video/?436245-2/qa-daryl-davis.</w:t>
      </w:r>
    </w:p>
    <w:p w14:paraId="39BE0D93" w14:textId="77777777" w:rsidR="001229B2" w:rsidRDefault="001229B2" w:rsidP="000B4A66">
      <w:pPr>
        <w:ind w:firstLine="0"/>
      </w:pPr>
    </w:p>
    <w:p w14:paraId="0787C96B" w14:textId="457BCEEC" w:rsidR="000B4A66" w:rsidRPr="0029426A" w:rsidRDefault="000B4A66" w:rsidP="000B4A66">
      <w:pPr>
        <w:ind w:firstLine="0"/>
      </w:pPr>
      <w:r w:rsidRPr="0029426A">
        <w:lastRenderedPageBreak/>
        <w:t xml:space="preserve">Simi, Pete, et al. “Addicted to Hate: Identity Residual among Former White </w:t>
      </w:r>
      <w:r>
        <w:tab/>
      </w:r>
      <w:r w:rsidRPr="0029426A">
        <w:t>Supremacists.” </w:t>
      </w:r>
      <w:r w:rsidRPr="0029426A">
        <w:rPr>
          <w:i/>
          <w:iCs/>
        </w:rPr>
        <w:t>American Sociological Review</w:t>
      </w:r>
      <w:r w:rsidRPr="0029426A">
        <w:t>, vol. 82, no. 6, Dec. 2017, pp. 1167–</w:t>
      </w:r>
      <w:r>
        <w:tab/>
      </w:r>
      <w:r w:rsidRPr="0029426A">
        <w:t>1187. </w:t>
      </w:r>
      <w:r w:rsidRPr="0029426A">
        <w:rPr>
          <w:i/>
          <w:iCs/>
        </w:rPr>
        <w:t>EBSCOhost</w:t>
      </w:r>
      <w:r w:rsidRPr="0029426A">
        <w:t>, doi:10.1177/0003122417728719</w:t>
      </w:r>
    </w:p>
    <w:p w14:paraId="36D2D433" w14:textId="77777777" w:rsidR="000B4A66" w:rsidRPr="000B4A66" w:rsidRDefault="000B4A66" w:rsidP="000B4A66">
      <w:pPr>
        <w:ind w:firstLine="0"/>
        <w:rPr>
          <w:color w:val="5F5F5F" w:themeColor="hyperlink"/>
          <w:u w:val="single"/>
        </w:rPr>
      </w:pPr>
    </w:p>
    <w:p w14:paraId="0A07CA4B" w14:textId="77777777" w:rsidR="00C31441" w:rsidRPr="00C31441" w:rsidRDefault="00C31441" w:rsidP="00C31441"/>
    <w:p w14:paraId="49211AC4" w14:textId="77777777" w:rsidR="00C31441" w:rsidRDefault="00C31441" w:rsidP="00FA1E61"/>
    <w:p w14:paraId="30848DFD" w14:textId="50969BBA" w:rsidR="009C2B20" w:rsidRDefault="009C2B20" w:rsidP="009C2B20"/>
    <w:p w14:paraId="479B7432" w14:textId="3CE10FFB" w:rsidR="00E614DD" w:rsidRDefault="00E614DD">
      <w:pPr>
        <w:pStyle w:val="Bibliography"/>
      </w:pPr>
    </w:p>
    <w:sectPr w:rsidR="00E614DD" w:rsidSect="002B2DBA">
      <w:headerReference w:type="even" r:id="rId1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B4DA9" w14:textId="77777777" w:rsidR="00D22C77" w:rsidRDefault="00D22C77">
      <w:pPr>
        <w:spacing w:line="240" w:lineRule="auto"/>
      </w:pPr>
      <w:r>
        <w:separator/>
      </w:r>
    </w:p>
  </w:endnote>
  <w:endnote w:type="continuationSeparator" w:id="0">
    <w:p w14:paraId="55F5BB87" w14:textId="77777777" w:rsidR="00D22C77" w:rsidRDefault="00D22C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E0036" w14:textId="77777777" w:rsidR="00D22C77" w:rsidRDefault="00D22C77">
      <w:pPr>
        <w:spacing w:line="240" w:lineRule="auto"/>
      </w:pPr>
      <w:r>
        <w:separator/>
      </w:r>
    </w:p>
  </w:footnote>
  <w:footnote w:type="continuationSeparator" w:id="0">
    <w:p w14:paraId="27905B85" w14:textId="77777777" w:rsidR="00D22C77" w:rsidRDefault="00D22C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26E00" w14:textId="7718E227" w:rsidR="002B2DBA" w:rsidRDefault="002B2DBA">
    <w:pPr>
      <w:pStyle w:val="Header"/>
    </w:pPr>
    <w:r>
      <w:t xml:space="preserve">Al </w:t>
    </w:r>
    <w:proofErr w:type="spellStart"/>
    <w:r>
      <w:t>Kubati</w:t>
    </w:r>
    <w:proofErr w:type="spellEnd"/>
    <w:r>
      <w:t xml:space="preserve">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F0BB2" w14:textId="3B0C8287" w:rsidR="002B2DBA" w:rsidRDefault="002B2DBA">
    <w:pPr>
      <w:pStyle w:val="Header"/>
    </w:pPr>
    <w:r>
      <w:t xml:space="preserve">Al </w:t>
    </w:r>
    <w:proofErr w:type="spellStart"/>
    <w:r>
      <w:t>Kubati</w:t>
    </w:r>
    <w:proofErr w:type="spellEnd"/>
    <w:r>
      <w:t xml:space="preserve"> </w:t>
    </w:r>
    <w:sdt>
      <w:sdtPr>
        <w:id w:val="-162884749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3C34185" w14:textId="77777777" w:rsidR="00D22C77" w:rsidRDefault="00D22C77" w:rsidP="009C2B2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C5625" w14:textId="0A25344E" w:rsidR="00D22C77" w:rsidRDefault="00D22C77">
    <w:pPr>
      <w:pStyle w:val="Header"/>
    </w:pPr>
    <w:r>
      <w:t xml:space="preserve">Al </w:t>
    </w:r>
    <w:proofErr w:type="spellStart"/>
    <w:r>
      <w:t>Kubati</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883BC1"/>
    <w:multiLevelType w:val="hybridMultilevel"/>
    <w:tmpl w:val="5A9C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2"/>
  </w:num>
  <w:num w:numId="21">
    <w:abstractNumId w:val="13"/>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20"/>
    <w:rsid w:val="0001110C"/>
    <w:rsid w:val="00025ED8"/>
    <w:rsid w:val="000368DC"/>
    <w:rsid w:val="00040CBB"/>
    <w:rsid w:val="00065810"/>
    <w:rsid w:val="000737A0"/>
    <w:rsid w:val="000B4A66"/>
    <w:rsid w:val="000B78C8"/>
    <w:rsid w:val="000C24BD"/>
    <w:rsid w:val="000F2ABB"/>
    <w:rsid w:val="00113A24"/>
    <w:rsid w:val="00121979"/>
    <w:rsid w:val="001229B2"/>
    <w:rsid w:val="0014307F"/>
    <w:rsid w:val="00146073"/>
    <w:rsid w:val="001463B2"/>
    <w:rsid w:val="00167FD1"/>
    <w:rsid w:val="00173DD5"/>
    <w:rsid w:val="00192FC9"/>
    <w:rsid w:val="001E43DE"/>
    <w:rsid w:val="001F59E2"/>
    <w:rsid w:val="001F62C0"/>
    <w:rsid w:val="00243D90"/>
    <w:rsid w:val="00244328"/>
    <w:rsid w:val="00245E02"/>
    <w:rsid w:val="002B2DBA"/>
    <w:rsid w:val="002C205A"/>
    <w:rsid w:val="002D4387"/>
    <w:rsid w:val="002D69A7"/>
    <w:rsid w:val="00310301"/>
    <w:rsid w:val="0033544A"/>
    <w:rsid w:val="00345893"/>
    <w:rsid w:val="00353B66"/>
    <w:rsid w:val="003850A6"/>
    <w:rsid w:val="003B6FFB"/>
    <w:rsid w:val="003D6C5C"/>
    <w:rsid w:val="003F437F"/>
    <w:rsid w:val="003F4D80"/>
    <w:rsid w:val="003F7474"/>
    <w:rsid w:val="0043367D"/>
    <w:rsid w:val="00442207"/>
    <w:rsid w:val="00460282"/>
    <w:rsid w:val="00473382"/>
    <w:rsid w:val="00482529"/>
    <w:rsid w:val="004A2675"/>
    <w:rsid w:val="004F7139"/>
    <w:rsid w:val="0055513A"/>
    <w:rsid w:val="005D6990"/>
    <w:rsid w:val="005E3CFB"/>
    <w:rsid w:val="00607190"/>
    <w:rsid w:val="0063061E"/>
    <w:rsid w:val="00643100"/>
    <w:rsid w:val="00656292"/>
    <w:rsid w:val="006737AA"/>
    <w:rsid w:val="00690962"/>
    <w:rsid w:val="00691EC1"/>
    <w:rsid w:val="00720619"/>
    <w:rsid w:val="00727D23"/>
    <w:rsid w:val="00730A2D"/>
    <w:rsid w:val="00737A0C"/>
    <w:rsid w:val="0075333A"/>
    <w:rsid w:val="007C53FB"/>
    <w:rsid w:val="007E4893"/>
    <w:rsid w:val="00811089"/>
    <w:rsid w:val="00834C15"/>
    <w:rsid w:val="008561DE"/>
    <w:rsid w:val="0087303F"/>
    <w:rsid w:val="008B1824"/>
    <w:rsid w:val="008B7D18"/>
    <w:rsid w:val="008C4DF7"/>
    <w:rsid w:val="008F1F97"/>
    <w:rsid w:val="008F4052"/>
    <w:rsid w:val="009371CE"/>
    <w:rsid w:val="00953B39"/>
    <w:rsid w:val="009C2B20"/>
    <w:rsid w:val="009C6FD0"/>
    <w:rsid w:val="009D4EB3"/>
    <w:rsid w:val="00A92716"/>
    <w:rsid w:val="00AE6A47"/>
    <w:rsid w:val="00B073D6"/>
    <w:rsid w:val="00B13D1B"/>
    <w:rsid w:val="00B20214"/>
    <w:rsid w:val="00B73538"/>
    <w:rsid w:val="00B818DF"/>
    <w:rsid w:val="00BA74E0"/>
    <w:rsid w:val="00BF13CA"/>
    <w:rsid w:val="00C10572"/>
    <w:rsid w:val="00C31441"/>
    <w:rsid w:val="00C50AD8"/>
    <w:rsid w:val="00C54BFF"/>
    <w:rsid w:val="00CA6A43"/>
    <w:rsid w:val="00CC1906"/>
    <w:rsid w:val="00CE372C"/>
    <w:rsid w:val="00CF1707"/>
    <w:rsid w:val="00D1471C"/>
    <w:rsid w:val="00D22C77"/>
    <w:rsid w:val="00D52117"/>
    <w:rsid w:val="00D84F49"/>
    <w:rsid w:val="00DB0D39"/>
    <w:rsid w:val="00E14005"/>
    <w:rsid w:val="00E22990"/>
    <w:rsid w:val="00E32145"/>
    <w:rsid w:val="00E614DD"/>
    <w:rsid w:val="00E75A4A"/>
    <w:rsid w:val="00E95373"/>
    <w:rsid w:val="00EF2E7E"/>
    <w:rsid w:val="00F056B6"/>
    <w:rsid w:val="00F374F0"/>
    <w:rsid w:val="00F8032C"/>
    <w:rsid w:val="00F91799"/>
    <w:rsid w:val="00F9444C"/>
    <w:rsid w:val="00FA1E61"/>
    <w:rsid w:val="00FD70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D23511"/>
  <w15:chartTrackingRefBased/>
  <w15:docId w15:val="{2D9A9648-E023-44F9-98BD-5C96107BE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C31441"/>
    <w:pPr>
      <w:ind w:left="720"/>
      <w:contextualSpacing/>
    </w:pPr>
  </w:style>
  <w:style w:type="character" w:styleId="Hyperlink">
    <w:name w:val="Hyperlink"/>
    <w:basedOn w:val="DefaultParagraphFont"/>
    <w:uiPriority w:val="99"/>
    <w:unhideWhenUsed/>
    <w:rsid w:val="000B4A6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ORp3q1Oaezw" TargetMode="External" /><Relationship Id="rId13" Type="http://schemas.openxmlformats.org/officeDocument/2006/relationships/header" Target="head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link.galegroup.com/apps/doc/A552691447/OVIC?u=cclc_sac&amp;sid=OVIC"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link.galegroup.com/apps/doc/A57548909/OVIC?u=sacr22807&amp;sid=OVIC" TargetMode="External" /><Relationship Id="rId4" Type="http://schemas.openxmlformats.org/officeDocument/2006/relationships/settings" Target="settings.xml" /><Relationship Id="rId9" Type="http://schemas.openxmlformats.org/officeDocument/2006/relationships/hyperlink" Target="http://www.youtube.com/watch?v=HFwOF9VTvhA" TargetMode="External" /><Relationship Id="rId14" Type="http://schemas.openxmlformats.org/officeDocument/2006/relationships/header" Target="header3.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k\AppData\Roaming\Microsoft\Templates\MLA%20style%20paper.dotx"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MLA%20style%20paper.dotx</Template>
  <TotalTime>0</TotalTime>
  <Pages>7</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kamal</dc:creator>
  <cp:keywords/>
  <dc:description/>
  <cp:lastModifiedBy>mohammed kamal</cp:lastModifiedBy>
  <cp:revision>2</cp:revision>
  <dcterms:created xsi:type="dcterms:W3CDTF">2019-04-17T07:17:00Z</dcterms:created>
  <dcterms:modified xsi:type="dcterms:W3CDTF">2019-04-17T07:17:00Z</dcterms:modified>
  <cp:version/>
</cp:coreProperties>
</file>